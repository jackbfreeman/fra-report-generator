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6666" w14:textId="5C936E70" w:rsidR="001823B9" w:rsidRPr="00FC5238" w:rsidRDefault="00255B86" w:rsidP="005B7763">
      <w:pPr>
        <w:rPr>
          <w:rFonts w:ascii="Helvetica Neue" w:hAnsi="Helvetica Neue" w:cs="Helvetica"/>
          <w:vanish/>
        </w:rPr>
      </w:pPr>
      <w:r w:rsidRPr="00FC5238">
        <w:rPr>
          <w:rFonts w:ascii="Helvetica Neue" w:hAnsi="Helvetica Neue" w:cs="Helvetica"/>
          <w:vanish/>
        </w:rPr>
        <w:t>invisible text</w:t>
      </w:r>
    </w:p>
    <w:sectPr w:rsidR="001823B9" w:rsidRPr="00FC5238" w:rsidSect="00A0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4D"/>
    <w:rsid w:val="00043E38"/>
    <w:rsid w:val="00056708"/>
    <w:rsid w:val="00094E73"/>
    <w:rsid w:val="000C28F2"/>
    <w:rsid w:val="000E7FE6"/>
    <w:rsid w:val="001255E6"/>
    <w:rsid w:val="001823B9"/>
    <w:rsid w:val="00184154"/>
    <w:rsid w:val="00255B86"/>
    <w:rsid w:val="0029023C"/>
    <w:rsid w:val="0032718F"/>
    <w:rsid w:val="003634E9"/>
    <w:rsid w:val="003A2F51"/>
    <w:rsid w:val="004B1598"/>
    <w:rsid w:val="004D7982"/>
    <w:rsid w:val="00500F5D"/>
    <w:rsid w:val="00501ECF"/>
    <w:rsid w:val="00541BA4"/>
    <w:rsid w:val="005B7763"/>
    <w:rsid w:val="005D0282"/>
    <w:rsid w:val="005D134A"/>
    <w:rsid w:val="00634DC6"/>
    <w:rsid w:val="00693536"/>
    <w:rsid w:val="006A4E94"/>
    <w:rsid w:val="006F0B04"/>
    <w:rsid w:val="00724E5E"/>
    <w:rsid w:val="00737944"/>
    <w:rsid w:val="009220EE"/>
    <w:rsid w:val="0097064D"/>
    <w:rsid w:val="009C6ED8"/>
    <w:rsid w:val="009F66AD"/>
    <w:rsid w:val="00A07C6D"/>
    <w:rsid w:val="00A10EC2"/>
    <w:rsid w:val="00A62592"/>
    <w:rsid w:val="00A96F97"/>
    <w:rsid w:val="00AA1FCD"/>
    <w:rsid w:val="00AD0D86"/>
    <w:rsid w:val="00AE2E38"/>
    <w:rsid w:val="00AF1361"/>
    <w:rsid w:val="00B45114"/>
    <w:rsid w:val="00B93783"/>
    <w:rsid w:val="00BA4ECC"/>
    <w:rsid w:val="00C05F85"/>
    <w:rsid w:val="00C16FE9"/>
    <w:rsid w:val="00C91702"/>
    <w:rsid w:val="00CE796E"/>
    <w:rsid w:val="00CF0F4F"/>
    <w:rsid w:val="00CF7F7F"/>
    <w:rsid w:val="00E41036"/>
    <w:rsid w:val="00E65B7F"/>
    <w:rsid w:val="00E8500A"/>
    <w:rsid w:val="00EA453B"/>
    <w:rsid w:val="00EB5A6A"/>
    <w:rsid w:val="00EC4E59"/>
    <w:rsid w:val="00F17DF5"/>
    <w:rsid w:val="00F23988"/>
    <w:rsid w:val="00FC5238"/>
    <w:rsid w:val="00F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A5325"/>
  <w15:chartTrackingRefBased/>
  <w15:docId w15:val="{FFB09639-D89B-FB43-962A-1A0EAF5E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Jack (EPID)</dc:creator>
  <cp:keywords/>
  <dc:description/>
  <cp:lastModifiedBy>Freeman, Jack (EPID)</cp:lastModifiedBy>
  <cp:revision>3</cp:revision>
  <dcterms:created xsi:type="dcterms:W3CDTF">2024-05-16T13:35:00Z</dcterms:created>
  <dcterms:modified xsi:type="dcterms:W3CDTF">2024-05-16T13:36:00Z</dcterms:modified>
</cp:coreProperties>
</file>