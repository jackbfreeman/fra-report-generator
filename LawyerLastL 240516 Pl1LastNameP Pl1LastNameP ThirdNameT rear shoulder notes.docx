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background_facts.docx" ContentType="application/vnd.openxmlformats-officedocument.wordprocessingml.document.main+xml"/>
  <Override PartName="/word/med_hx1.docx" ContentType="application/vnd.openxmlformats-officedocument.wordprocessingml.document.main+xml"/>
  <Override PartName="/word/reconstruction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odyText2"/>
      </w:pPr>
      <w:r>
        <w:t xml:space="preserve">RE:	</w:t>
      </w:r>
      <w:r>
        <w:rPr>
          <w:rFonts/>
          <w:i w:val="true"/>
        </w:rPr>
        <w:t xml:space="preserve">Pl1FirstName Pl1LastName; Pl2FirstName Pl1LastName; ThirdOne ThirdName et al. v SampleCaseDefendantName et al., Case No: CaseNoSample, SampleCourtName</w:t>
      </w:r>
    </w:p>
    <w:p>
      <w:pPr>
        <w:pStyle w:val="BodyText2"/>
      </w:pPr>
    </w:p>
    <w:p>
      <w:pPr>
        <w:pStyle w:val="BodyText2"/>
      </w:pPr>
    </w:p>
    <w:p>
      <w:pPr>
        <w:pStyle w:val="BodyText2"/>
      </w:pPr>
      <w:r>
        <w:t xml:space="preserve">Date of Crash:	January 1, 2020</w:t>
      </w:r>
    </w:p>
    <w:p>
      <w:pPr>
        <w:pStyle w:val="BodyText2"/>
      </w:pPr>
      <w:r>
        <w:t xml:space="preserve">Date of Birth:	</w:t>
      </w:r>
      <w:r>
        <w:rPr>
          <w:rFonts/>
          <w:i w:val="true"/>
        </w:rPr>
        <w:t xml:space="preserve">Pl1FirstName Pl1LastName: </w:t>
      </w:r>
      <w:r>
        <w:t xml:space="preserve">January 1, 1999</w:t>
      </w:r>
      <w:r>
        <w:t xml:space="preserve"> [</w:t>
      </w:r>
      <w:r>
        <w:t xml:space="preserve">20</w:t>
      </w:r>
      <w:r>
        <w:t xml:space="preserve"> years old at time of crash]</w:t>
      </w:r>
    </w:p>
    <w:p>
      <w:pPr>
        <w:pStyle w:val="BodyText2"/>
      </w:pPr>
      <w:r>
        <w:t xml:space="preserve">	</w:t>
      </w:r>
      <w:r>
        <w:rPr>
          <w:rFonts/>
          <w:i w:val="true"/>
        </w:rPr>
        <w:t xml:space="preserve">Pl2FirstName Pl1LastName: </w:t>
      </w:r>
      <w:r>
        <w:t xml:space="preserve">January 2, 1990</w:t>
      </w:r>
      <w:r>
        <w:t xml:space="preserve"> [</w:t>
      </w:r>
      <w:r>
        <w:t xml:space="preserve">29</w:t>
      </w:r>
      <w:r>
        <w:t xml:space="preserve"> years old at time of crash]</w:t>
      </w:r>
    </w:p>
    <w:p>
      <w:pPr>
        <w:pStyle w:val="BodyText2"/>
      </w:pPr>
      <w:r>
        <w:t xml:space="preserve">	</w:t>
      </w:r>
      <w:r>
        <w:rPr>
          <w:rFonts/>
          <w:i w:val="true"/>
        </w:rPr>
        <w:t xml:space="preserve">ThirdOne ThirdName: </w:t>
      </w:r>
      <w:r>
        <w:t xml:space="preserve">January 4, 1994</w:t>
      </w:r>
      <w:r>
        <w:t xml:space="preserve"> [</w:t>
      </w:r>
      <w:r>
        <w:t xml:space="preserve">25</w:t>
      </w:r>
      <w:r>
        <w:t xml:space="preserve"> years old at time of crash]</w:t>
      </w:r>
    </w:p>
    <w:p>
      <w:pPr>
        <w:pStyle w:val="BodyText2"/>
      </w:pPr>
    </w:p>
    <w:p>
      <w:pPr>
        <w:pStyle w:val="BodyText2"/>
      </w:pPr>
    </w:p>
    <w:altChunk r:id="rId14"/>
    <w:p>
      <w:pPr>
        <w:pStyle w:val="Normal"/>
      </w:pPr>
    </w:p>
    <w:p>
      <w:pPr>
        <w:pStyle w:val="Normal"/>
      </w:pPr>
    </w:p>
    <w:altChunk r:id="rId15"/>
    <w:p>
      <w:pPr>
        <w:pStyle w:val="Normal"/>
      </w:pPr>
    </w:p>
    <w:altChunk r:id="rId16"/>
    <w:sectPr w:rsidR="00416001" w:rsidRPr="00B2399B" w:rsidSect="00B72F6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4E156" w14:textId="77777777" w:rsidR="00B72F6B" w:rsidRDefault="00B72F6B" w:rsidP="000E3BE8">
      <w:r>
        <w:separator/>
      </w:r>
    </w:p>
    <w:p w14:paraId="5C25A10B" w14:textId="77777777" w:rsidR="00B72F6B" w:rsidRDefault="00B72F6B" w:rsidP="000E3BE8"/>
  </w:endnote>
  <w:endnote w:type="continuationSeparator" w:id="0">
    <w:p w14:paraId="5817DF60" w14:textId="77777777" w:rsidR="00B72F6B" w:rsidRDefault="00B72F6B" w:rsidP="000E3BE8">
      <w:r>
        <w:continuationSeparator/>
      </w:r>
    </w:p>
    <w:p w14:paraId="26E15957" w14:textId="77777777" w:rsidR="00B72F6B" w:rsidRDefault="00B72F6B" w:rsidP="000E3B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venir Book">
    <w:altName w:val="Tw Cen MT"/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 w:rsidP="000E3BE8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0E3BE8">
    <w:pPr>
      <w:pStyle w:val="Footer"/>
    </w:pPr>
  </w:p>
  <w:p w14:paraId="40E43C0B" w14:textId="0DED38C7" w:rsidR="00096431" w:rsidRPr="00154844" w:rsidRDefault="00096431" w:rsidP="00154844">
    <w:pPr>
      <w:pStyle w:val="Footer"/>
      <w:jc w:val="center"/>
      <w:rPr>
        <w:rFonts w:ascii="Avenir Book" w:hAnsi="Avenir Book"/>
        <w:sz w:val="24"/>
        <w:szCs w:val="24"/>
      </w:rPr>
    </w:pPr>
    <w:r w:rsidRPr="00154844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CE878" w14:textId="77777777" w:rsidR="00B72F6B" w:rsidRDefault="00B72F6B" w:rsidP="000E3BE8">
      <w:r>
        <w:separator/>
      </w:r>
    </w:p>
    <w:p w14:paraId="641F21C7" w14:textId="77777777" w:rsidR="00B72F6B" w:rsidRDefault="00B72F6B" w:rsidP="000E3BE8"/>
  </w:footnote>
  <w:footnote w:type="continuationSeparator" w:id="0">
    <w:p w14:paraId="07C299B0" w14:textId="77777777" w:rsidR="00B72F6B" w:rsidRDefault="00B72F6B" w:rsidP="000E3BE8">
      <w:r>
        <w:continuationSeparator/>
      </w:r>
    </w:p>
    <w:p w14:paraId="4F8EB287" w14:textId="77777777" w:rsidR="00B72F6B" w:rsidRDefault="00B72F6B" w:rsidP="000E3B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3F553" w14:textId="6568124D" w:rsidR="00592B99" w:rsidRDefault="002B604E" w:rsidP="009D026E">
    <w:pPr>
      <w:pStyle w:val="Header"/>
      <w:ind w:left="993" w:hanging="993"/>
    </w:pPr>
    <w:r>
      <w:t>RE:</w:t>
    </w:r>
    <w:r>
      <w:tab/>
    </w:r>
    <w:r w:rsidRPr="00992826">
      <w:t>Pl1FirstName Pl1LastName; Pl2FirstName Pl1LastName; ThirdOne ThirdName et al. v SampleCaseDefendantName et al., Case No: CaseNoSample, SampleCourtName</w:t>
    </w:r>
  </w:p>
  <w:p w14:paraId="777756A1" w14:textId="77777777" w:rsidR="009D026E" w:rsidRDefault="009D026E" w:rsidP="000E3BE8">
    <w:pPr>
      <w:pStyle w:val="Header"/>
    </w:pPr>
  </w:p>
  <w:p w14:paraId="13CE1A48" w14:textId="041B23EE" w:rsidR="009D026E" w:rsidRDefault="00566597" w:rsidP="000E3BE8">
    <w:pPr>
      <w:pStyle w:val="Header"/>
    </w:pPr>
    <w:proofErr w:type="spellStart"/>
    <w:r>
      <w:t>January 1, 2021</w:t>
    </w:r>
    <w:proofErr w:type="spellEnd"/>
  </w:p>
  <w:p w14:paraId="07CA5778" w14:textId="77777777" w:rsidR="009D026E" w:rsidRDefault="009D026E" w:rsidP="000E3BE8">
    <w:pPr>
      <w:pStyle w:val="Header"/>
    </w:pPr>
  </w:p>
  <w:p w14:paraId="5E0C3533" w14:textId="64D307C2" w:rsidR="00AF2110" w:rsidRDefault="00E939EB" w:rsidP="000E3BE8">
    <w:r w:rsidRPr="000A5270">
      <w:t xml:space="preserve">Page </w:t>
    </w:r>
    <w:r w:rsidRPr="000A5270">
      <w:fldChar w:fldCharType="begin"/>
    </w:r>
    <w:r w:rsidRPr="000A5270">
      <w:instrText>PAGE</w:instrText>
    </w:r>
    <w:r w:rsidRPr="000A5270">
      <w:fldChar w:fldCharType="separate"/>
    </w:r>
    <w:r>
      <w:t>2</w:t>
    </w:r>
    <w:r w:rsidRPr="000A5270">
      <w:fldChar w:fldCharType="end"/>
    </w:r>
    <w:r w:rsidRPr="000A5270">
      <w:t xml:space="preserve"> of </w:t>
    </w:r>
    <w:r w:rsidRPr="000A5270">
      <w:fldChar w:fldCharType="begin"/>
    </w:r>
    <w:r w:rsidRPr="000A5270">
      <w:instrText>NUMPAGES</w:instrText>
    </w:r>
    <w:r w:rsidRPr="000A5270">
      <w:fldChar w:fldCharType="separate"/>
    </w:r>
    <w:r>
      <w:t>13</w:t>
    </w:r>
    <w:r w:rsidRPr="000A5270">
      <w:fldChar w:fldCharType="end"/>
    </w:r>
  </w:p>
  <w:p w14:paraId="748AE266" w14:textId="77777777" w:rsidR="00BF7341" w:rsidRDefault="00BF7341" w:rsidP="000E3B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0E3BE8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1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 w:rsidP="000E3B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6DB74D32"/>
    <w:multiLevelType w:val="hybridMultilevel"/>
    <w:tmpl w:val="4816E2FA"/>
    <w:lvl w:ilvl="0" w:tplc="111A9320">
      <w:start w:val="1"/>
      <w:numFmt w:val="bullet"/>
      <w:pStyle w:val="Defini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43851"/>
    <w:multiLevelType w:val="hybridMultilevel"/>
    <w:tmpl w:val="4FD63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625712">
    <w:abstractNumId w:val="0"/>
  </w:num>
  <w:num w:numId="2" w16cid:durableId="1364787215">
    <w:abstractNumId w:val="2"/>
  </w:num>
  <w:num w:numId="3" w16cid:durableId="256136276">
    <w:abstractNumId w:val="1"/>
  </w:num>
</w:numbering>
</file>

<file path=word/settings.xml><?xml version="1.0" encoding="utf-8"?>
<w:settings xmlns:w="http://schemas.openxmlformats.org/wordprocessingml/2006/main">
  <w:zoom w:percent="132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3BE8"/>
    <w:pPr>
      <w:spacing w:after="0"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BodyText2"/>
    <w:qFormat/>
    <w:rsid w:val="009B3C21"/>
    <w:pPr>
      <w:spacing w:line="320" w:lineRule="atLeast"/>
      <w:ind w:left="0" w:firstLine="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basedOn w:val="Normal"/>
    <w:next w:val="BodyText"/>
    <w:qFormat/>
    <w:rsid w:val="00D803AE"/>
    <w:pPr>
      <w:ind w:left="709" w:right="617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ListParagraph"/>
    <w:rsid w:val="00712AAA"/>
    <w:pPr>
      <w:numPr>
        <w:numId w:val="3"/>
      </w:numPr>
    </w:pPr>
  </w:style>
  <w:style w:type="paragraph" w:styleId="Caption">
    <w:name w:val="caption"/>
    <w:basedOn w:val="BodyText3"/>
    <w:link w:val="CaptionChar"/>
    <w:rsid w:val="00400542"/>
    <w:pPr>
      <w:spacing w:line="240" w:lineRule="auto"/>
      <w:ind w:left="1276" w:right="1326" w:firstLine="0"/>
    </w:pPr>
    <w:rPr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B2399B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400542"/>
    <w:rPr>
      <w:rFonts w:ascii="Helvetica" w:hAnsi="Helvetica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 w:val="0"/>
      <w:bCs w:val="0"/>
      <w:sz w:val="22"/>
      <w:szCs w:val="18"/>
    </w:rPr>
  </w:style>
  <w:style w:type="character" w:customStyle="1" w:styleId="SectionNumber">
    <w:name w:val="Section Number"/>
    <w:basedOn w:val="CaptionChar"/>
    <w:rPr>
      <w:rFonts w:ascii="Helvetica" w:hAnsi="Helvetica"/>
      <w:b w:val="0"/>
      <w:bCs w:val="0"/>
      <w:sz w:val="18"/>
      <w:szCs w:val="18"/>
    </w:rPr>
  </w:style>
  <w:style w:type="character" w:styleId="FootnoteReference">
    <w:name w:val="footnote reference"/>
    <w:basedOn w:val="CaptionChar"/>
    <w:rPr>
      <w:rFonts w:ascii="Helvetica" w:hAnsi="Helvetica"/>
      <w:b w:val="0"/>
      <w:bCs w:val="0"/>
      <w:sz w:val="18"/>
      <w:szCs w:val="18"/>
      <w:vertAlign w:val="superscript"/>
    </w:rPr>
  </w:style>
  <w:style w:type="character" w:styleId="Hyperlink">
    <w:name w:val="Hyperlink"/>
    <w:basedOn w:val="CaptionChar"/>
    <w:rPr>
      <w:rFonts w:ascii="Helvetica" w:hAnsi="Helvetica"/>
      <w:b w:val="0"/>
      <w:bCs w:val="0"/>
      <w:color w:val="4F81BD" w:themeColor="accent1"/>
      <w:sz w:val="18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 w:val="0"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color w:val="8F5902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 w:val="0"/>
      <w:color w:val="CE5C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 w:val="0"/>
      <w:color w:val="204A87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bCs w:val="0"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color w:val="204A87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  <w:style w:type="paragraph" w:styleId="BodyText2">
    <w:name w:val="Body Text 2"/>
    <w:basedOn w:val="Normal"/>
    <w:link w:val="BodyText2Char"/>
    <w:rsid w:val="00FE0DBB"/>
    <w:pPr>
      <w:spacing w:line="240" w:lineRule="auto"/>
      <w:ind w:left="2126" w:hanging="2126"/>
    </w:pPr>
  </w:style>
  <w:style w:type="character" w:customStyle="1" w:styleId="BodyText2Char">
    <w:name w:val="Body Text 2 Char"/>
    <w:basedOn w:val="DefaultParagraphFont"/>
    <w:link w:val="BodyText2"/>
    <w:rsid w:val="00FE0DBB"/>
    <w:rPr>
      <w:rFonts w:ascii="Helvetica" w:hAnsi="Helvetica"/>
      <w:sz w:val="22"/>
      <w:szCs w:val="22"/>
    </w:rPr>
  </w:style>
  <w:style w:type="paragraph" w:styleId="ListParagraph">
    <w:name w:val="List Paragraph"/>
    <w:basedOn w:val="Normal"/>
    <w:rsid w:val="0074507C"/>
    <w:pPr>
      <w:ind w:left="720"/>
      <w:contextualSpacing/>
    </w:pPr>
  </w:style>
  <w:style w:type="paragraph" w:styleId="BodyText3">
    <w:name w:val="Body Text 3"/>
    <w:basedOn w:val="Definition"/>
    <w:link w:val="BodyText3Char"/>
    <w:rsid w:val="00AF314E"/>
    <w:pPr>
      <w:numPr>
        <w:numId w:val="0"/>
      </w:numPr>
      <w:ind w:left="709" w:hanging="349"/>
    </w:pPr>
  </w:style>
  <w:style w:type="character" w:customStyle="1" w:styleId="BodyText3Char">
    <w:name w:val="Body Text 3 Char"/>
    <w:basedOn w:val="DefaultParagraphFont"/>
    <w:link w:val="BodyText3"/>
    <w:rsid w:val="00AF314E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theme" Target="theme/theme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fontTable" Target="fontTable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0" Type="http://schemas.openxmlformats.org/officeDocument/2006/relationships/header" Target="header2.xml"/>
<Relationship Id="rId4" Type="http://schemas.openxmlformats.org/officeDocument/2006/relationships/settings" Target="settings.xml"/>
<Relationship Id="rId9" Type="http://schemas.openxmlformats.org/officeDocument/2006/relationships/footer" Target="footer1.xml"/>
<Relationship Id="rId14" Type="http://schemas.openxmlformats.org/officeDocument/2006/relationships/aFChunk" Target=".//background_facts.docx"/>
<Relationship Id="rId15" Type="http://schemas.openxmlformats.org/officeDocument/2006/relationships/aFChunk" Target=".//med_hx1.docx"/>
<Relationship Id="rId16" Type="http://schemas.openxmlformats.org/officeDocument/2006/relationships/aFChunk" Target=".//reconstruction.docx"/>
</Relationships>

</file>

<file path=word/_rels/header2.xml.rels><?xml version="1.0" encoding="UTF-8" standalone="yes"?>

<Relationships  xmlns="http://schemas.openxmlformats.org/package/2006/relationships">
<Relationship Id="rId1" Type="http://schemas.openxmlformats.org/officeDocument/2006/relationships/image" Target="media/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fra-template-notes.dotx</Template>
  <TotalTime>13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 Notebook</dc:title>
  <dc:creator>Freeman, Jack (EPID)</dc:creator>
  <cp:keywords/>
  <cp:lastModifiedBy>jbf</cp:lastModifiedBy>
  <cp:revision>14</cp:revision>
  <dcterms:created xsi:type="dcterms:W3CDTF">2024-02-16T14:30:00Z</dcterms:created>
  <dcterms:modified xsi:type="dcterms:W3CDTF">2024-05-16T13:58:11Z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